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DF1806F3F34F4262943F725AFA29AE56"/>
        </w:placeholder>
        <w:docPartList>
          <w:docPartGallery w:val="Quick Parts"/>
          <w:docPartCategory w:val=" Resume Name"/>
        </w:docPartList>
      </w:sdtPr>
      <w:sdtContent>
        <w:p w14:paraId="158D47C2" w14:textId="56461A50" w:rsidR="004A2D7D" w:rsidRPr="00781E48" w:rsidRDefault="00000000">
          <w:pPr>
            <w:pStyle w:val="Title"/>
            <w:rPr>
              <w:sz w:val="60"/>
              <w:szCs w:val="60"/>
            </w:rPr>
          </w:pPr>
          <w:sdt>
            <w:sdtPr>
              <w:rPr>
                <w:sz w:val="60"/>
                <w:szCs w:val="60"/>
              </w:rPr>
              <w:alias w:val="Author"/>
              <w:tag w:val=""/>
              <w:id w:val="1823003119"/>
              <w:placeholder>
                <w:docPart w:val="ED0122C1FBBB45D58EF745BB1C0F61E7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432570" w:rsidRPr="00781E48">
                <w:rPr>
                  <w:sz w:val="60"/>
                  <w:szCs w:val="60"/>
                </w:rPr>
                <w:t>Tanushree Lip</w:t>
              </w:r>
              <w:r w:rsidR="005B5FFD">
                <w:rPr>
                  <w:sz w:val="60"/>
                  <w:szCs w:val="60"/>
                </w:rPr>
                <w:t>i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97F2127FDA084B58A478669913D2ABE2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Content>
            <w:p w14:paraId="680696DF" w14:textId="2A8F7587" w:rsidR="004A2D7D" w:rsidRDefault="00270A32">
              <w:pPr>
                <w:pStyle w:val="NoSpacing"/>
              </w:pPr>
              <w:r>
                <w:t>T</w:t>
              </w:r>
              <w:r w:rsidR="00432570">
                <w:t>anushree</w:t>
              </w:r>
              <w:r>
                <w:t>graphics23</w:t>
              </w:r>
              <w:r w:rsidR="00432570">
                <w:t>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F5FF51C68D954F04A1B3834E641E3A12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Content>
            <w:p w14:paraId="5FD6C818" w14:textId="56DD755E" w:rsidR="004A2D7D" w:rsidRDefault="00432570">
              <w:pPr>
                <w:pStyle w:val="NoSpacing"/>
              </w:pPr>
              <w:r>
                <w:t>Bhubaneswar, Odisha</w:t>
              </w:r>
            </w:p>
          </w:sdtContent>
        </w:sdt>
        <w:sdt>
          <w:sdtPr>
            <w:alias w:val="Phone"/>
            <w:tag w:val=""/>
            <w:id w:val="1357783703"/>
            <w:placeholder>
              <w:docPart w:val="B5BFFCE84DFA497383CB0E6A86952051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Content>
            <w:p w14:paraId="4DC72DD0" w14:textId="5AD7D6BE" w:rsidR="004A2D7D" w:rsidRDefault="00432570">
              <w:pPr>
                <w:pStyle w:val="NoSpacing"/>
              </w:pPr>
              <w:r>
                <w:t xml:space="preserve">Phone: </w:t>
              </w:r>
              <w:r w:rsidR="00270A32">
                <w:t>9874563210</w:t>
              </w:r>
            </w:p>
          </w:sdtContent>
        </w:sdt>
        <w:sdt>
          <w:sdtPr>
            <w:rPr>
              <w:rFonts w:ascii="Segoe UI" w:hAnsi="Segoe UI" w:cs="Segoe UI"/>
              <w:sz w:val="21"/>
              <w:szCs w:val="21"/>
              <w:shd w:val="clear" w:color="auto" w:fill="FFFFFF"/>
            </w:rPr>
            <w:id w:val="1753779621"/>
            <w:placeholder>
              <w:docPart w:val="AC1BB4FEE6C844AFB59EBBBAE344026F"/>
            </w:placeholder>
            <w:text/>
          </w:sdtPr>
          <w:sdtContent>
            <w:p w14:paraId="3625480D" w14:textId="21878FD3" w:rsidR="004A2D7D" w:rsidRDefault="00432570">
              <w:r w:rsidRPr="00432570">
                <w:rPr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www.linkedin.com/in/tanushree-lipi-2668ba287</w:t>
              </w:r>
            </w:p>
          </w:sdtContent>
        </w:sdt>
      </w:sdtContent>
    </w:sdt>
    <w:p w14:paraId="4F49FCA7" w14:textId="3F7B707A" w:rsidR="004A2D7D" w:rsidRPr="00432570" w:rsidRDefault="00432570">
      <w:pPr>
        <w:pStyle w:val="SectionHeading"/>
        <w:rPr>
          <w:color w:val="000000" w:themeColor="text1"/>
        </w:rPr>
      </w:pPr>
      <w:r w:rsidRPr="00432570">
        <w:rPr>
          <w:color w:val="000000" w:themeColor="text1"/>
        </w:rPr>
        <w:t>PROFESSIONAL SUMMARY</w:t>
      </w:r>
    </w:p>
    <w:p w14:paraId="0F415F57" w14:textId="10598570" w:rsidR="00432570" w:rsidRPr="00432570" w:rsidRDefault="006D7D1B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Highly motivated and academically accomplished student with a strong commitment to learning and contributing to the advancement of knowledge in my career field. </w:t>
      </w:r>
      <w:r w:rsidR="00F03A9F">
        <w:rPr>
          <w:rFonts w:ascii="Arial" w:hAnsi="Arial" w:cs="Arial"/>
          <w:color w:val="000000" w:themeColor="text1"/>
          <w:shd w:val="clear" w:color="auto" w:fill="FFFFFF"/>
        </w:rPr>
        <w:t xml:space="preserve">Current MCA student passionate about technology and innovation. Strong foundation in programming, frontend development and </w:t>
      </w:r>
      <w:r w:rsidR="00B446D4">
        <w:rPr>
          <w:rFonts w:ascii="Arial" w:hAnsi="Arial" w:cs="Arial"/>
          <w:color w:val="000000" w:themeColor="text1"/>
          <w:shd w:val="clear" w:color="auto" w:fill="FFFFFF"/>
        </w:rPr>
        <w:t>D</w:t>
      </w:r>
      <w:r w:rsidR="00F03A9F">
        <w:rPr>
          <w:rFonts w:ascii="Arial" w:hAnsi="Arial" w:cs="Arial"/>
          <w:color w:val="000000" w:themeColor="text1"/>
          <w:shd w:val="clear" w:color="auto" w:fill="FFFFFF"/>
        </w:rPr>
        <w:t>atabase management. Seeking opportunities to contribute and collaborate in the tech industry.</w:t>
      </w:r>
    </w:p>
    <w:p w14:paraId="7D988E20" w14:textId="77777777" w:rsidR="004A2D7D" w:rsidRPr="00B46290" w:rsidRDefault="00000000">
      <w:pPr>
        <w:pStyle w:val="SectionHeading"/>
        <w:rPr>
          <w:color w:val="000000" w:themeColor="text1"/>
        </w:rPr>
      </w:pPr>
      <w:r w:rsidRPr="00B46290">
        <w:rPr>
          <w:color w:val="000000" w:themeColor="text1"/>
        </w:rPr>
        <w:t>Education</w:t>
      </w:r>
    </w:p>
    <w:p w14:paraId="6091584F" w14:textId="0E6997C8" w:rsidR="004A2D7D" w:rsidRPr="00B46290" w:rsidRDefault="006D7D1B">
      <w:pPr>
        <w:pStyle w:val="Subsection"/>
        <w:rPr>
          <w:rFonts w:ascii="Bookman Old Style" w:hAnsi="Bookman Old Style"/>
          <w:color w:val="000000" w:themeColor="text1"/>
          <w:u w:val="single"/>
        </w:rPr>
      </w:pPr>
      <w:r w:rsidRPr="00B46290">
        <w:rPr>
          <w:rFonts w:ascii="Bookman Old Style" w:hAnsi="Bookman Old Style"/>
          <w:color w:val="000000" w:themeColor="text1"/>
          <w:u w:val="single"/>
        </w:rPr>
        <w:t>Post Graduation</w:t>
      </w:r>
    </w:p>
    <w:p w14:paraId="42F5C41D" w14:textId="6DAB445D" w:rsidR="004A2D7D" w:rsidRPr="00B46290" w:rsidRDefault="006D7D1B">
      <w:pPr>
        <w:rPr>
          <w:rStyle w:val="IntenseEmphasis"/>
          <w:color w:val="000000" w:themeColor="text1"/>
        </w:rPr>
      </w:pPr>
      <w:r w:rsidRPr="00B46290">
        <w:rPr>
          <w:i/>
          <w:iCs/>
          <w:color w:val="000000" w:themeColor="text1"/>
        </w:rPr>
        <w:t>O</w:t>
      </w:r>
      <w:r w:rsidR="00B46290" w:rsidRPr="00B46290">
        <w:rPr>
          <w:i/>
          <w:iCs/>
          <w:color w:val="000000" w:themeColor="text1"/>
        </w:rPr>
        <w:t>DISHA UNIVERSITY OF AGRICULTURE AND TECHNOLOGY(OUAT)</w:t>
      </w:r>
      <w:r w:rsidR="00302037">
        <w:rPr>
          <w:i/>
          <w:iCs/>
          <w:color w:val="000000" w:themeColor="text1"/>
        </w:rPr>
        <w:tab/>
      </w:r>
      <w:r w:rsidR="00B46290">
        <w:rPr>
          <w:i/>
          <w:iCs/>
          <w:color w:val="000000" w:themeColor="text1"/>
        </w:rPr>
        <w:tab/>
      </w:r>
      <w:r w:rsidR="00B46290">
        <w:rPr>
          <w:i/>
          <w:iCs/>
          <w:color w:val="000000" w:themeColor="text1"/>
        </w:rPr>
        <w:tab/>
        <w:t>2023-2025</w:t>
      </w:r>
    </w:p>
    <w:p w14:paraId="69715836" w14:textId="3C2843A0" w:rsidR="004A2D7D" w:rsidRDefault="00B46290">
      <w:pPr>
        <w:pStyle w:val="ListParagraph"/>
        <w:numPr>
          <w:ilvl w:val="0"/>
          <w:numId w:val="4"/>
        </w:numPr>
        <w:ind w:hanging="288"/>
      </w:pPr>
      <w:r>
        <w:t>Pursuing Masters in computer application (MCA)</w:t>
      </w:r>
    </w:p>
    <w:p w14:paraId="56D607B5" w14:textId="43C9A60F" w:rsidR="00B46290" w:rsidRPr="00B46290" w:rsidRDefault="00B46290" w:rsidP="00B46290">
      <w:pPr>
        <w:pStyle w:val="Subsection"/>
        <w:rPr>
          <w:rFonts w:ascii="Bookman Old Style" w:hAnsi="Bookman Old Style"/>
          <w:color w:val="000000" w:themeColor="text1"/>
          <w:u w:val="single"/>
        </w:rPr>
      </w:pPr>
      <w:r w:rsidRPr="00B46290">
        <w:rPr>
          <w:rFonts w:ascii="Bookman Old Style" w:hAnsi="Bookman Old Style"/>
          <w:color w:val="000000" w:themeColor="text1"/>
          <w:u w:val="single"/>
        </w:rPr>
        <w:t>Graduation</w:t>
      </w:r>
    </w:p>
    <w:p w14:paraId="6BF27DD9" w14:textId="2999DA29" w:rsidR="00B46290" w:rsidRPr="00B46290" w:rsidRDefault="00B46290" w:rsidP="00B46290">
      <w:pPr>
        <w:rPr>
          <w:rStyle w:val="IntenseEmphasis"/>
          <w:color w:val="000000" w:themeColor="text1"/>
        </w:rPr>
      </w:pPr>
      <w:r>
        <w:rPr>
          <w:i/>
          <w:iCs/>
          <w:color w:val="000000" w:themeColor="text1"/>
        </w:rPr>
        <w:t>GANGADHAR MEHER UNIVERSITY, SAMBALPUR</w:t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  <w:t>2020-2023</w:t>
      </w:r>
    </w:p>
    <w:p w14:paraId="50D2D887" w14:textId="218C3810" w:rsidR="00B46290" w:rsidRDefault="00B46290" w:rsidP="00B46290">
      <w:pPr>
        <w:pStyle w:val="ListParagraph"/>
        <w:numPr>
          <w:ilvl w:val="0"/>
          <w:numId w:val="4"/>
        </w:numPr>
        <w:ind w:hanging="288"/>
      </w:pPr>
      <w:r>
        <w:t>Completed my Bachelor’s degree BSc in Computer Science with 84.5% in academics.</w:t>
      </w:r>
    </w:p>
    <w:p w14:paraId="136C32CD" w14:textId="5E6A9C91" w:rsidR="00B46290" w:rsidRPr="00B46290" w:rsidRDefault="00B46290" w:rsidP="00B46290">
      <w:pPr>
        <w:pStyle w:val="Subsection"/>
        <w:rPr>
          <w:rFonts w:ascii="Bookman Old Style" w:hAnsi="Bookman Old Style"/>
          <w:color w:val="000000" w:themeColor="text1"/>
          <w:u w:val="single"/>
        </w:rPr>
      </w:pPr>
      <w:r>
        <w:rPr>
          <w:rFonts w:ascii="Bookman Old Style" w:hAnsi="Bookman Old Style"/>
          <w:color w:val="000000" w:themeColor="text1"/>
          <w:u w:val="single"/>
        </w:rPr>
        <w:t>Higher Secondary Education</w:t>
      </w:r>
      <w:r w:rsidRPr="00B46290">
        <w:rPr>
          <w:rFonts w:ascii="Bookman Old Style" w:hAnsi="Bookman Old Style"/>
          <w:color w:val="000000" w:themeColor="text1"/>
        </w:rPr>
        <w:tab/>
      </w:r>
      <w:r w:rsidRPr="00B46290">
        <w:rPr>
          <w:rFonts w:ascii="Bookman Old Style" w:hAnsi="Bookman Old Style"/>
          <w:color w:val="000000" w:themeColor="text1"/>
        </w:rPr>
        <w:tab/>
      </w:r>
      <w:r w:rsidRPr="00B46290">
        <w:rPr>
          <w:rFonts w:ascii="Bookman Old Style" w:hAnsi="Bookman Old Style"/>
          <w:color w:val="000000" w:themeColor="text1"/>
        </w:rPr>
        <w:tab/>
      </w:r>
      <w:r w:rsidRPr="00B46290">
        <w:rPr>
          <w:rFonts w:ascii="Bookman Old Style" w:hAnsi="Bookman Old Style"/>
          <w:color w:val="000000" w:themeColor="text1"/>
        </w:rPr>
        <w:tab/>
      </w:r>
      <w:r w:rsidRPr="00B46290">
        <w:rPr>
          <w:rFonts w:ascii="Bookman Old Style" w:hAnsi="Bookman Old Style"/>
          <w:color w:val="000000" w:themeColor="text1"/>
        </w:rPr>
        <w:tab/>
      </w:r>
      <w:r w:rsidRPr="00B46290">
        <w:rPr>
          <w:rFonts w:ascii="Bookman Old Style" w:hAnsi="Bookman Old Style"/>
          <w:color w:val="000000" w:themeColor="text1"/>
        </w:rPr>
        <w:tab/>
      </w:r>
      <w:r w:rsidRPr="00B46290">
        <w:rPr>
          <w:rFonts w:ascii="Bookman Old Style" w:hAnsi="Bookman Old Style"/>
          <w:color w:val="000000" w:themeColor="text1"/>
        </w:rPr>
        <w:tab/>
      </w:r>
    </w:p>
    <w:p w14:paraId="38E5981F" w14:textId="2E2FE041" w:rsidR="00B46290" w:rsidRPr="00B46290" w:rsidRDefault="00B46290" w:rsidP="00B46290">
      <w:pPr>
        <w:rPr>
          <w:rStyle w:val="IntenseEmphasis"/>
          <w:color w:val="000000" w:themeColor="text1"/>
        </w:rPr>
      </w:pPr>
      <w:r>
        <w:rPr>
          <w:i/>
          <w:iCs/>
          <w:color w:val="000000" w:themeColor="text1"/>
        </w:rPr>
        <w:t>DAV PUBLIC SCHOOL, MCL, BANDBAHAL</w:t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  <w:t>2018-2020</w:t>
      </w:r>
    </w:p>
    <w:p w14:paraId="5B09B933" w14:textId="238B8FD2" w:rsidR="00B46290" w:rsidRDefault="00B46290" w:rsidP="00B46290">
      <w:pPr>
        <w:pStyle w:val="ListParagraph"/>
        <w:numPr>
          <w:ilvl w:val="0"/>
          <w:numId w:val="4"/>
        </w:numPr>
        <w:ind w:hanging="288"/>
      </w:pPr>
      <w:r>
        <w:t>Completed my higher secondary education under CBSE board with 82.4% in academics.</w:t>
      </w:r>
    </w:p>
    <w:p w14:paraId="3F69D180" w14:textId="7ABC48DF" w:rsidR="00B46290" w:rsidRPr="00B46290" w:rsidRDefault="00B46290" w:rsidP="00B46290">
      <w:pPr>
        <w:pStyle w:val="Subsection"/>
        <w:rPr>
          <w:rFonts w:ascii="Bookman Old Style" w:hAnsi="Bookman Old Style"/>
          <w:color w:val="000000" w:themeColor="text1"/>
          <w:u w:val="single"/>
        </w:rPr>
      </w:pPr>
      <w:r>
        <w:rPr>
          <w:rFonts w:ascii="Bookman Old Style" w:hAnsi="Bookman Old Style"/>
          <w:color w:val="000000" w:themeColor="text1"/>
          <w:u w:val="single"/>
        </w:rPr>
        <w:t>Matriculation(10th)</w:t>
      </w:r>
    </w:p>
    <w:p w14:paraId="5996F32B" w14:textId="19AE160F" w:rsidR="00B46290" w:rsidRPr="00B46290" w:rsidRDefault="00B46290" w:rsidP="00B46290">
      <w:pPr>
        <w:rPr>
          <w:rStyle w:val="IntenseEmphasis"/>
          <w:color w:val="000000" w:themeColor="text1"/>
        </w:rPr>
      </w:pPr>
      <w:r>
        <w:rPr>
          <w:i/>
          <w:iCs/>
          <w:color w:val="000000" w:themeColor="text1"/>
        </w:rPr>
        <w:t>BELPAHAR ENGLISH MEDIUM SCHOOL, BELPAHAR</w:t>
      </w:r>
      <w:r w:rsidR="00781E48">
        <w:rPr>
          <w:i/>
          <w:iCs/>
          <w:color w:val="000000" w:themeColor="text1"/>
        </w:rPr>
        <w:tab/>
      </w:r>
      <w:r w:rsidR="00781E48">
        <w:rPr>
          <w:i/>
          <w:iCs/>
          <w:color w:val="000000" w:themeColor="text1"/>
        </w:rPr>
        <w:tab/>
      </w:r>
      <w:r w:rsidR="00781E48">
        <w:rPr>
          <w:i/>
          <w:iCs/>
          <w:color w:val="000000" w:themeColor="text1"/>
        </w:rPr>
        <w:tab/>
      </w:r>
      <w:r w:rsidR="00781E48">
        <w:rPr>
          <w:i/>
          <w:iCs/>
          <w:color w:val="000000" w:themeColor="text1"/>
        </w:rPr>
        <w:tab/>
      </w:r>
      <w:r w:rsidR="00781E48">
        <w:rPr>
          <w:i/>
          <w:iCs/>
          <w:color w:val="000000" w:themeColor="text1"/>
        </w:rPr>
        <w:tab/>
      </w:r>
      <w:r w:rsidR="00781E48">
        <w:rPr>
          <w:i/>
          <w:iCs/>
          <w:color w:val="000000" w:themeColor="text1"/>
        </w:rPr>
        <w:tab/>
        <w:t>2018</w:t>
      </w:r>
    </w:p>
    <w:p w14:paraId="62AB9220" w14:textId="2B115525" w:rsidR="00B46290" w:rsidRDefault="00B46290" w:rsidP="00781E48">
      <w:pPr>
        <w:pStyle w:val="ListParagraph"/>
        <w:numPr>
          <w:ilvl w:val="0"/>
          <w:numId w:val="4"/>
        </w:numPr>
        <w:ind w:hanging="288"/>
      </w:pPr>
      <w:r>
        <w:t>Completed my matriculation under ICSE board with 84.6% in academics.</w:t>
      </w:r>
    </w:p>
    <w:p w14:paraId="6CA7EA3E" w14:textId="77777777" w:rsidR="004A2D7D" w:rsidRPr="00781E48" w:rsidRDefault="00000000">
      <w:pPr>
        <w:pStyle w:val="SectionHeading"/>
        <w:rPr>
          <w:color w:val="000000" w:themeColor="text1"/>
        </w:rPr>
      </w:pPr>
      <w:r w:rsidRPr="00781E48">
        <w:rPr>
          <w:color w:val="000000" w:themeColor="text1"/>
        </w:rPr>
        <w:t>Skills</w:t>
      </w:r>
    </w:p>
    <w:p w14:paraId="5A10074A" w14:textId="77777777" w:rsidR="002165E5" w:rsidRDefault="002165E5" w:rsidP="00781E48">
      <w:pPr>
        <w:pStyle w:val="ListParagraph"/>
        <w:numPr>
          <w:ilvl w:val="0"/>
          <w:numId w:val="5"/>
        </w:numPr>
        <w:spacing w:line="276" w:lineRule="auto"/>
        <w:sectPr w:rsidR="002165E5">
          <w:footerReference w:type="default" r:id="rId10"/>
          <w:headerReference w:type="first" r:id="rId11"/>
          <w:pgSz w:w="12240" w:h="15840"/>
          <w:pgMar w:top="1080" w:right="1080" w:bottom="1080" w:left="1080" w:header="576" w:footer="576" w:gutter="0"/>
          <w:cols w:space="720"/>
          <w:titlePg/>
          <w:docGrid w:linePitch="360"/>
        </w:sectPr>
      </w:pPr>
    </w:p>
    <w:p w14:paraId="1C668975" w14:textId="7D700B39" w:rsidR="004A2D7D" w:rsidRDefault="00781E48" w:rsidP="00781E48">
      <w:pPr>
        <w:pStyle w:val="ListParagraph"/>
        <w:numPr>
          <w:ilvl w:val="0"/>
          <w:numId w:val="5"/>
        </w:numPr>
        <w:spacing w:line="276" w:lineRule="auto"/>
      </w:pPr>
      <w:r>
        <w:t>Research and data analysis</w:t>
      </w:r>
    </w:p>
    <w:p w14:paraId="0BCAC1AC" w14:textId="332F0701" w:rsidR="00781E48" w:rsidRDefault="00781E48" w:rsidP="00781E48">
      <w:pPr>
        <w:pStyle w:val="ListParagraph"/>
        <w:numPr>
          <w:ilvl w:val="0"/>
          <w:numId w:val="5"/>
        </w:numPr>
        <w:spacing w:line="276" w:lineRule="auto"/>
      </w:pPr>
      <w:r>
        <w:t xml:space="preserve">Critical Thinking </w:t>
      </w:r>
    </w:p>
    <w:p w14:paraId="7ECE0816" w14:textId="387675CF" w:rsidR="00781E48" w:rsidRDefault="00781E48" w:rsidP="00781E48">
      <w:pPr>
        <w:pStyle w:val="ListParagraph"/>
        <w:numPr>
          <w:ilvl w:val="0"/>
          <w:numId w:val="5"/>
        </w:numPr>
        <w:spacing w:line="276" w:lineRule="auto"/>
      </w:pPr>
      <w:r>
        <w:t>Time Management</w:t>
      </w:r>
    </w:p>
    <w:p w14:paraId="793E67D3" w14:textId="551A60F6" w:rsidR="00781E48" w:rsidRDefault="00781E48" w:rsidP="00781E48">
      <w:pPr>
        <w:pStyle w:val="ListParagraph"/>
        <w:numPr>
          <w:ilvl w:val="0"/>
          <w:numId w:val="5"/>
        </w:numPr>
        <w:spacing w:line="276" w:lineRule="auto"/>
      </w:pPr>
      <w:r>
        <w:t>Adaptability</w:t>
      </w:r>
    </w:p>
    <w:p w14:paraId="4ADA7BC9" w14:textId="0FEED8EA" w:rsidR="00781E48" w:rsidRDefault="00781E48" w:rsidP="00781E48">
      <w:pPr>
        <w:pStyle w:val="ListParagraph"/>
        <w:numPr>
          <w:ilvl w:val="0"/>
          <w:numId w:val="5"/>
        </w:numPr>
        <w:spacing w:line="276" w:lineRule="auto"/>
      </w:pPr>
      <w:r>
        <w:t>Teamwork</w:t>
      </w:r>
    </w:p>
    <w:p w14:paraId="1143C1B9" w14:textId="5C6BB249" w:rsidR="00781E48" w:rsidRDefault="00781E48" w:rsidP="00781E48">
      <w:pPr>
        <w:pStyle w:val="ListParagraph"/>
        <w:numPr>
          <w:ilvl w:val="0"/>
          <w:numId w:val="5"/>
        </w:numPr>
        <w:spacing w:line="276" w:lineRule="auto"/>
      </w:pPr>
      <w:r>
        <w:t>Leadership</w:t>
      </w:r>
    </w:p>
    <w:p w14:paraId="0BF7AA9C" w14:textId="26A6BF33" w:rsidR="008D7297" w:rsidRDefault="008D7297" w:rsidP="00781E48">
      <w:pPr>
        <w:pStyle w:val="ListParagraph"/>
        <w:numPr>
          <w:ilvl w:val="0"/>
          <w:numId w:val="5"/>
        </w:numPr>
        <w:spacing w:line="276" w:lineRule="auto"/>
      </w:pPr>
      <w:r>
        <w:t>Organizational Behavior</w:t>
      </w:r>
    </w:p>
    <w:p w14:paraId="019E84E1" w14:textId="4BA06210" w:rsidR="008D7297" w:rsidRDefault="008D7297" w:rsidP="00781E48">
      <w:pPr>
        <w:pStyle w:val="ListParagraph"/>
        <w:numPr>
          <w:ilvl w:val="0"/>
          <w:numId w:val="5"/>
        </w:numPr>
        <w:spacing w:line="276" w:lineRule="auto"/>
      </w:pPr>
      <w:r>
        <w:t>Communication</w:t>
      </w:r>
    </w:p>
    <w:p w14:paraId="5AF327C2" w14:textId="4EA5C3F2" w:rsidR="00781E48" w:rsidRDefault="00781E48" w:rsidP="00781E48">
      <w:pPr>
        <w:pStyle w:val="ListParagraph"/>
        <w:numPr>
          <w:ilvl w:val="0"/>
          <w:numId w:val="5"/>
        </w:numPr>
        <w:spacing w:line="276" w:lineRule="auto"/>
      </w:pPr>
      <w:r>
        <w:t>Programming Languages</w:t>
      </w:r>
    </w:p>
    <w:p w14:paraId="67BF3B81" w14:textId="5926263D" w:rsidR="00781E48" w:rsidRDefault="008D7297" w:rsidP="00781E48">
      <w:pPr>
        <w:pStyle w:val="ListParagraph"/>
        <w:numPr>
          <w:ilvl w:val="0"/>
          <w:numId w:val="6"/>
        </w:numPr>
        <w:spacing w:line="276" w:lineRule="auto"/>
      </w:pPr>
      <w:r>
        <w:t>C</w:t>
      </w:r>
    </w:p>
    <w:p w14:paraId="3BB6CB88" w14:textId="0C91F41E" w:rsidR="008D7297" w:rsidRDefault="008D7297" w:rsidP="00781E48">
      <w:pPr>
        <w:pStyle w:val="ListParagraph"/>
        <w:numPr>
          <w:ilvl w:val="0"/>
          <w:numId w:val="6"/>
        </w:numPr>
        <w:spacing w:line="276" w:lineRule="auto"/>
      </w:pPr>
      <w:r>
        <w:t>C++</w:t>
      </w:r>
    </w:p>
    <w:p w14:paraId="52DDF267" w14:textId="77777777" w:rsidR="008D7297" w:rsidRDefault="008D7297" w:rsidP="008D7297">
      <w:pPr>
        <w:pStyle w:val="ListParagraph"/>
        <w:numPr>
          <w:ilvl w:val="0"/>
          <w:numId w:val="6"/>
        </w:numPr>
        <w:spacing w:line="276" w:lineRule="auto"/>
      </w:pPr>
      <w:r>
        <w:t>JAVA</w:t>
      </w:r>
    </w:p>
    <w:p w14:paraId="650D8616" w14:textId="72550736" w:rsidR="008D7297" w:rsidRDefault="008D7297" w:rsidP="00781E48">
      <w:pPr>
        <w:pStyle w:val="ListParagraph"/>
        <w:numPr>
          <w:ilvl w:val="0"/>
          <w:numId w:val="6"/>
        </w:numPr>
        <w:spacing w:line="276" w:lineRule="auto"/>
      </w:pPr>
      <w:r>
        <w:t>PYTHON</w:t>
      </w:r>
    </w:p>
    <w:p w14:paraId="289A1D06" w14:textId="320DCE2F" w:rsidR="008D7297" w:rsidRDefault="008D7297" w:rsidP="00781E48">
      <w:pPr>
        <w:pStyle w:val="ListParagraph"/>
        <w:numPr>
          <w:ilvl w:val="0"/>
          <w:numId w:val="6"/>
        </w:numPr>
        <w:spacing w:line="276" w:lineRule="auto"/>
      </w:pPr>
      <w:r>
        <w:t>DSA</w:t>
      </w:r>
    </w:p>
    <w:p w14:paraId="7D23D811" w14:textId="2C45DA43" w:rsidR="00F03A9F" w:rsidRDefault="008D7297" w:rsidP="002165E5">
      <w:pPr>
        <w:pStyle w:val="ListParagraph"/>
        <w:numPr>
          <w:ilvl w:val="0"/>
          <w:numId w:val="6"/>
        </w:numPr>
        <w:spacing w:line="276" w:lineRule="auto"/>
      </w:pPr>
      <w:r>
        <w:t>SQL</w:t>
      </w:r>
    </w:p>
    <w:p w14:paraId="634D2C62" w14:textId="2610B4DC" w:rsidR="00F03A9F" w:rsidRDefault="008D7297" w:rsidP="00F03A9F">
      <w:pPr>
        <w:pStyle w:val="ListParagraph"/>
        <w:numPr>
          <w:ilvl w:val="0"/>
          <w:numId w:val="6"/>
        </w:numPr>
        <w:spacing w:line="276" w:lineRule="auto"/>
      </w:pPr>
      <w:r>
        <w:t>WEB DEVELOPMENT</w:t>
      </w:r>
    </w:p>
    <w:p w14:paraId="33F47AE6" w14:textId="77777777" w:rsidR="002165E5" w:rsidRDefault="002165E5" w:rsidP="00A97236">
      <w:pPr>
        <w:spacing w:line="276" w:lineRule="auto"/>
        <w:sectPr w:rsidR="002165E5" w:rsidSect="002165E5">
          <w:type w:val="continuous"/>
          <w:pgSz w:w="12240" w:h="15840"/>
          <w:pgMar w:top="1080" w:right="1080" w:bottom="1080" w:left="1080" w:header="576" w:footer="576" w:gutter="0"/>
          <w:cols w:num="2" w:space="720"/>
          <w:titlePg/>
          <w:docGrid w:linePitch="360"/>
        </w:sectPr>
      </w:pPr>
    </w:p>
    <w:p w14:paraId="2DBE5704" w14:textId="54149CFF" w:rsidR="00F03A9F" w:rsidRDefault="00F03A9F" w:rsidP="00F03A9F">
      <w:pPr>
        <w:pStyle w:val="SectionHeading"/>
        <w:rPr>
          <w:color w:val="000000" w:themeColor="text1"/>
        </w:rPr>
      </w:pPr>
      <w:r>
        <w:rPr>
          <w:color w:val="000000" w:themeColor="text1"/>
        </w:rPr>
        <w:lastRenderedPageBreak/>
        <w:t>PROJECT</w:t>
      </w:r>
    </w:p>
    <w:p w14:paraId="148B8895" w14:textId="5A6C4A2D" w:rsidR="00A97236" w:rsidRPr="00A97236" w:rsidRDefault="00A97236" w:rsidP="00A97236">
      <w:pPr>
        <w:pStyle w:val="ListParagraph"/>
        <w:numPr>
          <w:ilvl w:val="0"/>
          <w:numId w:val="8"/>
        </w:numPr>
        <w:rPr>
          <w:rFonts w:cstheme="minorHAnsi"/>
        </w:rPr>
      </w:pPr>
      <w:r w:rsidRPr="00A97236">
        <w:rPr>
          <w:rFonts w:cstheme="minorHAnsi"/>
        </w:rPr>
        <w:t>FOODOLOGY, A Food Ordering Website-</w:t>
      </w:r>
      <w:r w:rsidRPr="00A97236">
        <w:rPr>
          <w:rFonts w:cstheme="minorHAnsi"/>
          <w:sz w:val="24"/>
          <w:szCs w:val="24"/>
        </w:rPr>
        <w:t xml:space="preserve"> “Foodology” has been developed to manage the online food ordering for a particular restaurant or cafeteria.</w:t>
      </w:r>
      <w:r w:rsidRPr="00A97236">
        <w:rPr>
          <w:rFonts w:cstheme="minorHAnsi"/>
        </w:rPr>
        <w:t xml:space="preserve"> Technology used are HTML, CSS, JavaScript for frontend and NodeJS and MongoDB for backend development.</w:t>
      </w:r>
    </w:p>
    <w:p w14:paraId="074B2600" w14:textId="77777777" w:rsidR="00F03A9F" w:rsidRDefault="00F03A9F" w:rsidP="00F03A9F">
      <w:pPr>
        <w:spacing w:line="276" w:lineRule="auto"/>
      </w:pPr>
    </w:p>
    <w:sectPr w:rsidR="00F03A9F" w:rsidSect="002165E5">
      <w:type w:val="continuous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CB562" w14:textId="77777777" w:rsidR="006C230D" w:rsidRDefault="006C230D">
      <w:pPr>
        <w:spacing w:after="0" w:line="240" w:lineRule="auto"/>
      </w:pPr>
      <w:r>
        <w:separator/>
      </w:r>
    </w:p>
  </w:endnote>
  <w:endnote w:type="continuationSeparator" w:id="0">
    <w:p w14:paraId="328E52F2" w14:textId="77777777" w:rsidR="006C230D" w:rsidRDefault="006C2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787D1" w14:textId="77777777" w:rsidR="004A2D7D" w:rsidRDefault="00000000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042B58" wp14:editId="70FF8A8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1653E33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jDj41gUCAADuAwAADgAAAAAA&#10;AAAAAAAAAAAuAgAAZHJzL2Uyb0RvYy54bWxQSwECLQAUAAYACAAAACEA/V8+ntsAAAAHAQAADwAA&#10;AAAAAAAAAAAAAABfBAAAZHJzL2Rvd25yZXYueG1sUEsFBgAAAAAEAAQA8wAAAGcFAAAAAA=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672931F" wp14:editId="4482CEB9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72FFF48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416D77" wp14:editId="0E115B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64CFD9B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d1282e [3215]" stroked="f">
              <w10:wrap anchorx="margin" anchory="margin"/>
            </v:rect>
          </w:pict>
        </mc:Fallback>
      </mc:AlternateContent>
    </w:r>
  </w:p>
  <w:p w14:paraId="30424AEC" w14:textId="77777777" w:rsidR="004A2D7D" w:rsidRDefault="00000000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AEC4AD8" wp14:editId="660024CC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B234820" w14:textId="77777777" w:rsidR="004A2D7D" w:rsidRDefault="00000000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w14:anchorId="4AEC4AD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" filled="f" stroked="f" strokeweight=".5pt">
              <v:textbox style="layout-flow:vertical;mso-fit-shape-to-text:t" inset="0,0,0,0">
                <w:txbxContent>
                  <w:p w14:paraId="1B234820" w14:textId="77777777" w:rsidR="004A2D7D" w:rsidRDefault="00000000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1183AD" w14:textId="77777777" w:rsidR="006C230D" w:rsidRDefault="006C230D">
      <w:pPr>
        <w:spacing w:after="0" w:line="240" w:lineRule="auto"/>
      </w:pPr>
      <w:r>
        <w:separator/>
      </w:r>
    </w:p>
  </w:footnote>
  <w:footnote w:type="continuationSeparator" w:id="0">
    <w:p w14:paraId="1EEF0E62" w14:textId="77777777" w:rsidR="006C230D" w:rsidRDefault="006C2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9855B" w14:textId="77777777" w:rsidR="004A2D7D" w:rsidRDefault="00000000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E908844" wp14:editId="79C8709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33D3E8EF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jDj41gUCAADuAwAADgAAAAAA&#10;AAAAAAAAAAAuAgAAZHJzL2Uyb0RvYy54bWxQSwECLQAUAAYACAAAACEA/V8+ntsAAAAHAQAADwAA&#10;AAAAAAAAAAAAAABfBAAAZHJzL2Rvd25yZXYueG1sUEsFBgAAAAAEAAQA8wAAAGcFAAAAAA=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9945388" wp14:editId="6A5559DA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9A86E9B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764EB0A" wp14:editId="2599DF96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310F9755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d1282e [3215]" stroked="f">
              <w10:wrap anchorx="margin" anchory="margin"/>
            </v:rect>
          </w:pict>
        </mc:Fallback>
      </mc:AlternateContent>
    </w:r>
  </w:p>
  <w:p w14:paraId="4CFDB41F" w14:textId="77777777" w:rsidR="004A2D7D" w:rsidRDefault="004A2D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A2869"/>
    <w:multiLevelType w:val="hybridMultilevel"/>
    <w:tmpl w:val="17CAEA9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15133205"/>
    <w:multiLevelType w:val="hybridMultilevel"/>
    <w:tmpl w:val="56348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87188B"/>
    <w:multiLevelType w:val="hybridMultilevel"/>
    <w:tmpl w:val="838CF3B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833E2"/>
    <w:multiLevelType w:val="hybridMultilevel"/>
    <w:tmpl w:val="4D18F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716775">
    <w:abstractNumId w:val="7"/>
  </w:num>
  <w:num w:numId="2" w16cid:durableId="15230367">
    <w:abstractNumId w:val="3"/>
  </w:num>
  <w:num w:numId="3" w16cid:durableId="68818354">
    <w:abstractNumId w:val="4"/>
  </w:num>
  <w:num w:numId="4" w16cid:durableId="920869567">
    <w:abstractNumId w:val="1"/>
  </w:num>
  <w:num w:numId="5" w16cid:durableId="200366025">
    <w:abstractNumId w:val="2"/>
  </w:num>
  <w:num w:numId="6" w16cid:durableId="264114797">
    <w:abstractNumId w:val="0"/>
  </w:num>
  <w:num w:numId="7" w16cid:durableId="1082415515">
    <w:abstractNumId w:val="5"/>
  </w:num>
  <w:num w:numId="8" w16cid:durableId="1105133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DateAndTim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70"/>
    <w:rsid w:val="002165E5"/>
    <w:rsid w:val="00270A32"/>
    <w:rsid w:val="0028377F"/>
    <w:rsid w:val="00302037"/>
    <w:rsid w:val="003558A9"/>
    <w:rsid w:val="00432570"/>
    <w:rsid w:val="004A2D7D"/>
    <w:rsid w:val="004D5FF6"/>
    <w:rsid w:val="005145B7"/>
    <w:rsid w:val="005B5FFD"/>
    <w:rsid w:val="005F0147"/>
    <w:rsid w:val="006C230D"/>
    <w:rsid w:val="006D7D1B"/>
    <w:rsid w:val="00781E48"/>
    <w:rsid w:val="008D7297"/>
    <w:rsid w:val="009F69D5"/>
    <w:rsid w:val="00A97236"/>
    <w:rsid w:val="00B446D4"/>
    <w:rsid w:val="00B46290"/>
    <w:rsid w:val="00D56DCB"/>
    <w:rsid w:val="00EA1E6B"/>
    <w:rsid w:val="00EA6BD8"/>
    <w:rsid w:val="00EB5E30"/>
    <w:rsid w:val="00F03A9F"/>
    <w:rsid w:val="00F6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70630"/>
  <w15:docId w15:val="{32890071-E8AA-40DA-9D44-36C5C9F1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F1806F3F34F4262943F725AFA29A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C6CBB-13A3-423E-8565-5D18E9AABE2C}"/>
      </w:docPartPr>
      <w:docPartBody>
        <w:p w:rsidR="00BD52A6" w:rsidRDefault="00000000">
          <w:pPr>
            <w:pStyle w:val="DF1806F3F34F4262943F725AFA29AE56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ED0122C1FBBB45D58EF745BB1C0F6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4AA08-99E8-4D09-A721-DE82774CC1B5}"/>
      </w:docPartPr>
      <w:docPartBody>
        <w:p w:rsidR="00BD52A6" w:rsidRDefault="00000000">
          <w:pPr>
            <w:pStyle w:val="ED0122C1FBBB45D58EF745BB1C0F61E7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97F2127FDA084B58A478669913D2A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23824-EC9D-46CE-A61E-4707C2FA26D8}"/>
      </w:docPartPr>
      <w:docPartBody>
        <w:p w:rsidR="00BD52A6" w:rsidRDefault="00000000">
          <w:pPr>
            <w:pStyle w:val="97F2127FDA084B58A478669913D2ABE2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F5FF51C68D954F04A1B3834E641E3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4DCBA-8659-40DE-BB80-AE05CBB811EE}"/>
      </w:docPartPr>
      <w:docPartBody>
        <w:p w:rsidR="00BD52A6" w:rsidRDefault="00000000">
          <w:pPr>
            <w:pStyle w:val="F5FF51C68D954F04A1B3834E641E3A12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B5BFFCE84DFA497383CB0E6A86952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62E88-FF59-46D0-890C-E865D0767A4A}"/>
      </w:docPartPr>
      <w:docPartBody>
        <w:p w:rsidR="00BD52A6" w:rsidRDefault="00000000">
          <w:pPr>
            <w:pStyle w:val="B5BFFCE84DFA497383CB0E6A86952051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AC1BB4FEE6C844AFB59EBBBAE3440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C58C5-3D1B-44E8-BDE7-D615FC7343DB}"/>
      </w:docPartPr>
      <w:docPartBody>
        <w:p w:rsidR="00BD52A6" w:rsidRDefault="00000000">
          <w:pPr>
            <w:pStyle w:val="AC1BB4FEE6C844AFB59EBBBAE344026F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35"/>
    <w:rsid w:val="0000769A"/>
    <w:rsid w:val="0028377F"/>
    <w:rsid w:val="005145B7"/>
    <w:rsid w:val="005F0147"/>
    <w:rsid w:val="00AF39B0"/>
    <w:rsid w:val="00B152C0"/>
    <w:rsid w:val="00BD52A6"/>
    <w:rsid w:val="00C06035"/>
    <w:rsid w:val="00C92C70"/>
    <w:rsid w:val="00EA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DF1806F3F34F4262943F725AFA29AE56">
    <w:name w:val="DF1806F3F34F4262943F725AFA29AE56"/>
  </w:style>
  <w:style w:type="paragraph" w:customStyle="1" w:styleId="ED0122C1FBBB45D58EF745BB1C0F61E7">
    <w:name w:val="ED0122C1FBBB45D58EF745BB1C0F61E7"/>
  </w:style>
  <w:style w:type="paragraph" w:customStyle="1" w:styleId="97F2127FDA084B58A478669913D2ABE2">
    <w:name w:val="97F2127FDA084B58A478669913D2ABE2"/>
  </w:style>
  <w:style w:type="paragraph" w:customStyle="1" w:styleId="F5FF51C68D954F04A1B3834E641E3A12">
    <w:name w:val="F5FF51C68D954F04A1B3834E641E3A12"/>
  </w:style>
  <w:style w:type="paragraph" w:customStyle="1" w:styleId="B5BFFCE84DFA497383CB0E6A86952051">
    <w:name w:val="B5BFFCE84DFA497383CB0E6A86952051"/>
  </w:style>
  <w:style w:type="paragraph" w:customStyle="1" w:styleId="AC1BB4FEE6C844AFB59EBBBAE344026F">
    <w:name w:val="AC1BB4FEE6C844AFB59EBBBAE344026F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Bhubaneswar, Odisha</CompanyAddress>
  <CompanyPhone>Phone: 9874563210</CompanyPhone>
  <CompanyFax/>
  <CompanyEmail>Tanushreegraphics23@gmail.com</CompanyEmail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4438DA-1B04-48D9-A64B-7C1AC89007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218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Tanushree Lipi</dc:creator>
  <cp:lastModifiedBy>Tanushree Lipi</cp:lastModifiedBy>
  <cp:revision>4</cp:revision>
  <dcterms:created xsi:type="dcterms:W3CDTF">2024-06-19T14:59:00Z</dcterms:created>
  <dcterms:modified xsi:type="dcterms:W3CDTF">2024-06-21T06:28:00Z</dcterms:modified>
</cp:coreProperties>
</file>